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386E54" w:rsidRDefault="008A76EB" w:rsidP="00386E54">
      <w:pPr>
        <w:pStyle w:val="Ttulo"/>
        <w:jc w:val="center"/>
        <w:rPr>
          <w:sz w:val="76"/>
          <w:szCs w:val="76"/>
          <w:lang w:val="pt-BR"/>
        </w:rPr>
      </w:pPr>
      <w:r>
        <w:rPr>
          <w:noProof/>
          <w:sz w:val="76"/>
          <w:szCs w:val="76"/>
          <w:lang w:val="pt-BR" w:eastAsia="pt-BR"/>
        </w:rPr>
        <w:t>Processo Admin</w:t>
      </w:r>
    </w:p>
    <w:p w:rsidR="000150E9" w:rsidRPr="00952000" w:rsidRDefault="008A76EB" w:rsidP="00386E54">
      <w:pPr>
        <w:pStyle w:val="Subttulo"/>
        <w:jc w:val="center"/>
        <w:rPr>
          <w:spacing w:val="8"/>
          <w:lang w:val="pt-BR"/>
        </w:rPr>
      </w:pPr>
      <w:bookmarkStart w:id="0" w:name="_Hlk487785372"/>
      <w:bookmarkEnd w:id="0"/>
      <w:r>
        <w:rPr>
          <w:spacing w:val="8"/>
          <w:lang w:val="pt-BR" w:bidi="pt-BR"/>
        </w:rPr>
        <w:t>Gerenciador de Processos</w:t>
      </w:r>
    </w:p>
    <w:p w:rsidR="00573B8B" w:rsidRPr="00952000" w:rsidRDefault="005543F7" w:rsidP="00573B8B">
      <w:pPr>
        <w:pStyle w:val="Ttulo1"/>
        <w:rPr>
          <w:lang w:val="pt-BR"/>
        </w:rPr>
      </w:pPr>
      <w:r>
        <w:rPr>
          <w:lang w:val="pt-BR"/>
        </w:rPr>
        <w:t>Objetivo</w:t>
      </w:r>
    </w:p>
    <w:p w:rsidR="005543F7" w:rsidRDefault="008A76EB" w:rsidP="00B71C37">
      <w:pPr>
        <w:jc w:val="both"/>
        <w:rPr>
          <w:lang w:val="pt-BR" w:bidi="pt-BR"/>
        </w:rPr>
      </w:pPr>
      <w:r>
        <w:rPr>
          <w:lang w:val="pt-BR" w:bidi="pt-BR"/>
        </w:rPr>
        <w:t>Sistema de gerenciamento de processos, com controle de usuários e perfil de acesso, bem como fluxo de parecer.</w:t>
      </w:r>
    </w:p>
    <w:p w:rsidR="00D066D9" w:rsidRPr="00952000" w:rsidRDefault="00D066D9" w:rsidP="00D066D9">
      <w:pPr>
        <w:pStyle w:val="Ttulo1"/>
        <w:rPr>
          <w:lang w:val="pt-BR"/>
        </w:rPr>
      </w:pPr>
      <w:r>
        <w:rPr>
          <w:lang w:val="pt-BR"/>
        </w:rPr>
        <w:t>Necessidades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administrador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Incluir, excluir, atualizar e visualizar usuários,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usuário-</w:t>
      </w:r>
      <w:proofErr w:type="spellStart"/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triador</w:t>
      </w:r>
      <w:proofErr w:type="spellEnd"/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Incluir e visualizar processos;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Atribuir um ou mais usuários a realizar um parecer sobre um processo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;</w:t>
      </w:r>
    </w:p>
    <w:p w:rsidR="008A76EB" w:rsidRPr="008A76EB" w:rsidRDefault="008A76EB" w:rsidP="008A76E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Visão de usuário-finalizador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Visualizar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 processos pendentes de parecer;</w:t>
      </w:r>
    </w:p>
    <w:p w:rsidR="008A76EB" w:rsidRPr="008A76EB" w:rsidRDefault="008A76EB" w:rsidP="008A76EB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 w:rsidRPr="008A76EB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Inc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luir o parecer sobre o processo;</w:t>
      </w:r>
    </w:p>
    <w:p w:rsidR="00404871" w:rsidRPr="00952000" w:rsidRDefault="008A76EB" w:rsidP="00404871">
      <w:pPr>
        <w:pStyle w:val="Ttulo1"/>
        <w:rPr>
          <w:lang w:val="pt-BR"/>
        </w:rPr>
      </w:pPr>
      <w:r>
        <w:rPr>
          <w:lang w:val="pt-BR"/>
        </w:rPr>
        <w:t>Escopo técnico</w:t>
      </w:r>
    </w:p>
    <w:p w:rsidR="00404871" w:rsidRPr="00404871" w:rsidRDefault="008A76EB" w:rsidP="00404871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 xml:space="preserve">O sistema foi desenvolvido utilizando o </w:t>
      </w:r>
      <w:proofErr w:type="spellStart"/>
      <w:r>
        <w:rPr>
          <w:lang w:val="pt-BR" w:bidi="pt-BR"/>
        </w:rPr>
        <w:t>AngularJS</w:t>
      </w:r>
      <w:proofErr w:type="spellEnd"/>
      <w:r>
        <w:rPr>
          <w:lang w:val="pt-BR" w:bidi="pt-BR"/>
        </w:rPr>
        <w:t xml:space="preserve"> no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 xml:space="preserve"> e Java, com apoio do </w:t>
      </w:r>
      <w:proofErr w:type="spellStart"/>
      <w:r>
        <w:rPr>
          <w:lang w:val="pt-BR" w:bidi="pt-BR"/>
        </w:rPr>
        <w:t>SpringBoot</w:t>
      </w:r>
      <w:proofErr w:type="spellEnd"/>
      <w:r>
        <w:rPr>
          <w:lang w:val="pt-BR" w:bidi="pt-BR"/>
        </w:rPr>
        <w:t xml:space="preserve"> no </w:t>
      </w:r>
      <w:proofErr w:type="spellStart"/>
      <w:r>
        <w:rPr>
          <w:lang w:val="pt-BR" w:bidi="pt-BR"/>
        </w:rPr>
        <w:t>Backend</w:t>
      </w:r>
      <w:proofErr w:type="spellEnd"/>
      <w:r>
        <w:rPr>
          <w:lang w:val="pt-BR" w:bidi="pt-BR"/>
        </w:rPr>
        <w:t>.</w:t>
      </w:r>
    </w:p>
    <w:p w:rsidR="00D94100" w:rsidRPr="00952000" w:rsidRDefault="00D94100" w:rsidP="00D94100">
      <w:pPr>
        <w:pStyle w:val="Ttulo1"/>
        <w:rPr>
          <w:lang w:val="pt-BR"/>
        </w:rPr>
      </w:pPr>
      <w:r>
        <w:rPr>
          <w:lang w:val="pt-BR"/>
        </w:rPr>
        <w:t xml:space="preserve">O que </w:t>
      </w:r>
      <w:r w:rsidR="008A76EB">
        <w:rPr>
          <w:lang w:val="pt-BR"/>
        </w:rPr>
        <w:t>veremos neste documento</w:t>
      </w:r>
    </w:p>
    <w:p w:rsidR="00D94100" w:rsidRDefault="008A76EB" w:rsidP="00D94100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 xml:space="preserve">Informações sobre a construção do </w:t>
      </w:r>
      <w:proofErr w:type="spellStart"/>
      <w:r>
        <w:rPr>
          <w:lang w:val="pt-BR" w:bidi="pt-BR"/>
        </w:rPr>
        <w:t>backend</w:t>
      </w:r>
      <w:proofErr w:type="spellEnd"/>
      <w:r>
        <w:rPr>
          <w:lang w:val="pt-BR" w:bidi="pt-BR"/>
        </w:rPr>
        <w:t xml:space="preserve"> e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>;</w:t>
      </w:r>
    </w:p>
    <w:p w:rsidR="00281EEA" w:rsidRDefault="008A76EB" w:rsidP="00382D64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Informações técnicas sobre o desenvolvimento;</w:t>
      </w:r>
    </w:p>
    <w:p w:rsidR="008A76EB" w:rsidRPr="008A76EB" w:rsidRDefault="008A76EB" w:rsidP="008A76EB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Manual do processo para rodar a aplicação</w:t>
      </w:r>
      <w:r>
        <w:rPr>
          <w:lang w:val="pt-BR" w:bidi="pt-BR"/>
        </w:rPr>
        <w:t>.</w:t>
      </w:r>
    </w:p>
    <w:p w:rsidR="00382D64" w:rsidRPr="00952000" w:rsidRDefault="00F01A69" w:rsidP="00382D64">
      <w:pPr>
        <w:pStyle w:val="Ttulo1"/>
        <w:rPr>
          <w:lang w:val="pt-BR"/>
        </w:rPr>
      </w:pPr>
      <w:proofErr w:type="spellStart"/>
      <w:r>
        <w:rPr>
          <w:lang w:val="pt-BR" w:bidi="pt-BR"/>
        </w:rPr>
        <w:lastRenderedPageBreak/>
        <w:t>Frontend</w:t>
      </w:r>
      <w:proofErr w:type="spellEnd"/>
    </w:p>
    <w:p w:rsidR="00382D64" w:rsidRDefault="00F01A69" w:rsidP="00382D64">
      <w:pPr>
        <w:jc w:val="both"/>
        <w:rPr>
          <w:lang w:val="pt-BR" w:bidi="pt-BR"/>
        </w:rPr>
      </w:pPr>
      <w:r>
        <w:rPr>
          <w:lang w:val="pt-BR" w:bidi="pt-BR"/>
        </w:rPr>
        <w:t xml:space="preserve">A aplicação </w:t>
      </w:r>
      <w:proofErr w:type="spellStart"/>
      <w:r>
        <w:rPr>
          <w:lang w:val="pt-BR" w:bidi="pt-BR"/>
        </w:rPr>
        <w:t>frontend</w:t>
      </w:r>
      <w:proofErr w:type="spellEnd"/>
      <w:r>
        <w:rPr>
          <w:lang w:val="pt-BR" w:bidi="pt-BR"/>
        </w:rPr>
        <w:t xml:space="preserve"> foi desenvolvida em </w:t>
      </w:r>
      <w:proofErr w:type="spellStart"/>
      <w:r>
        <w:rPr>
          <w:lang w:val="pt-BR" w:bidi="pt-BR"/>
        </w:rPr>
        <w:t>AngularJS</w:t>
      </w:r>
      <w:proofErr w:type="spellEnd"/>
      <w:r>
        <w:rPr>
          <w:lang w:val="pt-BR" w:bidi="pt-BR"/>
        </w:rPr>
        <w:t xml:space="preserve"> 5. Segue as versões de cada pacote instalado: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Angular CLI: 6.1.5;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Node: 8.11.4 LTS</w:t>
      </w:r>
    </w:p>
    <w:p w:rsidR="00F01A69" w:rsidRDefault="00F01A69" w:rsidP="00F01A69">
      <w:pPr>
        <w:pStyle w:val="PargrafodaLista"/>
        <w:numPr>
          <w:ilvl w:val="0"/>
          <w:numId w:val="23"/>
        </w:numPr>
        <w:jc w:val="both"/>
        <w:rPr>
          <w:lang w:val="pt-BR" w:bidi="pt-BR"/>
        </w:rPr>
      </w:pPr>
      <w:r>
        <w:rPr>
          <w:lang w:val="pt-BR" w:bidi="pt-BR"/>
        </w:rPr>
        <w:t>OS: win32 x64</w:t>
      </w:r>
    </w:p>
    <w:p w:rsidR="00C40B3A" w:rsidRDefault="00C40B3A" w:rsidP="00C40B3A">
      <w:pPr>
        <w:pStyle w:val="PargrafodaLista"/>
        <w:jc w:val="both"/>
        <w:rPr>
          <w:lang w:val="pt-BR" w:bidi="pt-BR"/>
        </w:rPr>
      </w:pPr>
    </w:p>
    <w:p w:rsidR="00C40B3A" w:rsidRPr="00C40B3A" w:rsidRDefault="00F01A69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 w:rsidRPr="00C40B3A">
        <w:rPr>
          <w:b/>
          <w:sz w:val="32"/>
          <w:lang w:val="pt-BR" w:bidi="pt-BR"/>
        </w:rPr>
        <w:t>Criando o e subindo o projeto</w:t>
      </w:r>
    </w:p>
    <w:p w:rsidR="00F01A69" w:rsidRDefault="00F01A69" w:rsidP="00F01A69">
      <w:pPr>
        <w:jc w:val="both"/>
        <w:rPr>
          <w:lang w:val="pt-BR" w:bidi="pt-BR"/>
        </w:rPr>
      </w:pPr>
      <w:r>
        <w:rPr>
          <w:lang w:val="pt-BR" w:bidi="pt-BR"/>
        </w:rPr>
        <w:t>Executado o comando:</w:t>
      </w:r>
    </w:p>
    <w:p w:rsidR="00336300" w:rsidRPr="00336300" w:rsidRDefault="00F01A69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 xml:space="preserve"> new </w:t>
      </w:r>
      <w:proofErr w:type="spellStart"/>
      <w:r w:rsidRPr="00336300">
        <w:rPr>
          <w:rFonts w:ascii="Courier New" w:hAnsi="Courier New" w:cs="Courier New"/>
          <w:color w:val="204173" w:themeColor="accent5" w:themeShade="BF"/>
          <w:sz w:val="20"/>
          <w:lang w:val="pt-BR" w:bidi="pt-BR"/>
        </w:rPr>
        <w:t>process-admin</w:t>
      </w:r>
      <w:proofErr w:type="spellEnd"/>
    </w:p>
    <w:p w:rsidR="00F01A69" w:rsidRDefault="00F01A69" w:rsidP="00F01A69">
      <w:pPr>
        <w:jc w:val="both"/>
        <w:rPr>
          <w:lang w:val="pt-BR" w:bidi="pt-BR"/>
        </w:rPr>
      </w:pPr>
      <w:r>
        <w:rPr>
          <w:lang w:val="pt-BR" w:bidi="pt-BR"/>
        </w:rPr>
        <w:t>Após a criação:</w:t>
      </w:r>
    </w:p>
    <w:p w:rsidR="00F01A69" w:rsidRPr="00336300" w:rsidRDefault="00F01A69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 w:rsidR="00A06298" w:rsidRPr="00336300">
        <w:rPr>
          <w:rFonts w:ascii="Courier New" w:hAnsi="Courier New" w:cs="Courier New"/>
          <w:color w:val="0070C0"/>
          <w:sz w:val="20"/>
          <w:lang w:val="pt-BR" w:bidi="pt-BR"/>
        </w:rPr>
        <w:t>serve</w:t>
      </w:r>
    </w:p>
    <w:p w:rsidR="00A06298" w:rsidRDefault="00A06298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 w:rsidRPr="00F01A69">
        <w:rPr>
          <w:b/>
          <w:sz w:val="32"/>
          <w:lang w:val="pt-BR" w:bidi="pt-BR"/>
        </w:rPr>
        <w:t xml:space="preserve">Criando o </w:t>
      </w:r>
      <w:r>
        <w:rPr>
          <w:b/>
          <w:sz w:val="32"/>
          <w:lang w:val="pt-BR" w:bidi="pt-BR"/>
        </w:rPr>
        <w:t>e subindo o projeto</w:t>
      </w:r>
    </w:p>
    <w:p w:rsidR="00A06298" w:rsidRDefault="00336300" w:rsidP="00A06298">
      <w:pPr>
        <w:jc w:val="both"/>
        <w:rPr>
          <w:lang w:val="pt-BR" w:bidi="pt-BR"/>
        </w:rPr>
      </w:pPr>
      <w:proofErr w:type="spellStart"/>
      <w:r>
        <w:rPr>
          <w:lang w:val="pt-BR" w:bidi="pt-BR"/>
        </w:rPr>
        <w:t>AdminLTE</w:t>
      </w:r>
      <w:proofErr w:type="spellEnd"/>
      <w:r>
        <w:rPr>
          <w:lang w:val="pt-BR" w:bidi="pt-BR"/>
        </w:rPr>
        <w:t xml:space="preserve"> foi o </w:t>
      </w:r>
      <w:proofErr w:type="spellStart"/>
      <w:r>
        <w:rPr>
          <w:lang w:val="pt-BR" w:bidi="pt-BR"/>
        </w:rPr>
        <w:t>template</w:t>
      </w:r>
      <w:proofErr w:type="spellEnd"/>
      <w:r>
        <w:rPr>
          <w:lang w:val="pt-BR" w:bidi="pt-BR"/>
        </w:rPr>
        <w:t xml:space="preserve"> escolhido</w:t>
      </w:r>
      <w:r w:rsidR="0067558E">
        <w:rPr>
          <w:lang w:val="pt-BR" w:bidi="pt-BR"/>
        </w:rPr>
        <w:t>.</w:t>
      </w:r>
    </w:p>
    <w:p w:rsidR="0067558E" w:rsidRDefault="0067558E" w:rsidP="00A06298">
      <w:pPr>
        <w:jc w:val="both"/>
        <w:rPr>
          <w:lang w:val="pt-BR" w:bidi="pt-BR"/>
        </w:rPr>
      </w:pPr>
      <w:r>
        <w:rPr>
          <w:lang w:val="pt-BR" w:bidi="pt-BR"/>
        </w:rPr>
        <w:t>Foi retirado muitos componentes e só adicionado o que iria ser utilizado.</w:t>
      </w:r>
    </w:p>
    <w:p w:rsidR="00336300" w:rsidRDefault="00336300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>Criando o</w:t>
      </w:r>
      <w:r w:rsidR="0067558E">
        <w:rPr>
          <w:b/>
          <w:sz w:val="32"/>
          <w:lang w:val="pt-BR" w:bidi="pt-BR"/>
        </w:rPr>
        <w:t>s</w:t>
      </w:r>
      <w:r>
        <w:rPr>
          <w:b/>
          <w:sz w:val="32"/>
          <w:lang w:val="pt-BR" w:bidi="pt-BR"/>
        </w:rPr>
        <w:t xml:space="preserve"> componente</w:t>
      </w:r>
      <w:r w:rsidR="0067558E">
        <w:rPr>
          <w:b/>
          <w:sz w:val="32"/>
          <w:lang w:val="pt-BR" w:bidi="pt-BR"/>
        </w:rPr>
        <w:t>s</w:t>
      </w:r>
      <w:r>
        <w:rPr>
          <w:b/>
          <w:sz w:val="32"/>
          <w:lang w:val="pt-BR" w:bidi="pt-BR"/>
        </w:rPr>
        <w:t xml:space="preserve"> header</w:t>
      </w:r>
    </w:p>
    <w:p w:rsidR="0067558E" w:rsidRDefault="0067558E" w:rsidP="0067558E">
      <w:pPr>
        <w:jc w:val="both"/>
        <w:rPr>
          <w:lang w:val="pt-BR" w:bidi="pt-BR"/>
        </w:rPr>
      </w:pPr>
      <w:r>
        <w:rPr>
          <w:lang w:val="pt-BR" w:bidi="pt-BR"/>
        </w:rPr>
        <w:t xml:space="preserve">Serão </w:t>
      </w:r>
      <w:proofErr w:type="gramStart"/>
      <w:r>
        <w:rPr>
          <w:lang w:val="pt-BR" w:bidi="pt-BR"/>
        </w:rPr>
        <w:t>criado</w:t>
      </w:r>
      <w:proofErr w:type="gramEnd"/>
      <w:r>
        <w:rPr>
          <w:lang w:val="pt-BR" w:bidi="pt-BR"/>
        </w:rPr>
        <w:t xml:space="preserve"> os componentes existentes no sistema:</w:t>
      </w:r>
    </w:p>
    <w:p w:rsidR="0067558E" w:rsidRPr="0067558E" w:rsidRDefault="0067558E" w:rsidP="00FD0442">
      <w:pPr>
        <w:pStyle w:val="PargrafodaLista"/>
        <w:numPr>
          <w:ilvl w:val="0"/>
          <w:numId w:val="30"/>
        </w:numPr>
        <w:jc w:val="both"/>
        <w:rPr>
          <w:lang w:val="pt-BR" w:bidi="pt-BR"/>
        </w:rPr>
      </w:pPr>
      <w:r w:rsidRPr="0067558E">
        <w:rPr>
          <w:lang w:val="pt-BR" w:bidi="pt-BR"/>
        </w:rPr>
        <w:t>Header, Menu</w:t>
      </w:r>
      <w:r>
        <w:rPr>
          <w:lang w:val="pt-BR" w:bidi="pt-BR"/>
        </w:rPr>
        <w:t xml:space="preserve">, </w:t>
      </w:r>
      <w:proofErr w:type="spellStart"/>
      <w:r>
        <w:rPr>
          <w:lang w:val="pt-BR" w:bidi="pt-BR"/>
        </w:rPr>
        <w:t>Footer</w:t>
      </w:r>
      <w:proofErr w:type="spellEnd"/>
      <w:r>
        <w:rPr>
          <w:lang w:val="pt-BR" w:bidi="pt-BR"/>
        </w:rPr>
        <w:t xml:space="preserve">, Home, </w:t>
      </w:r>
      <w:proofErr w:type="spellStart"/>
      <w:r>
        <w:rPr>
          <w:lang w:val="pt-BR" w:bidi="pt-BR"/>
        </w:rPr>
        <w:t>Login</w:t>
      </w:r>
      <w:proofErr w:type="spellEnd"/>
    </w:p>
    <w:p w:rsidR="0067558E" w:rsidRPr="0067558E" w:rsidRDefault="00336300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 w:rsidR="0067558E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>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r w:rsidR="0067558E">
        <w:rPr>
          <w:rFonts w:ascii="Courier New" w:hAnsi="Courier New" w:cs="Courier New"/>
          <w:color w:val="0070C0"/>
          <w:sz w:val="20"/>
          <w:lang w:val="pt-BR" w:bidi="pt-BR"/>
        </w:rPr>
        <w:t>header</w:t>
      </w:r>
    </w:p>
    <w:p w:rsidR="00336300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>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r>
        <w:rPr>
          <w:rFonts w:ascii="Courier New" w:hAnsi="Courier New" w:cs="Courier New"/>
          <w:color w:val="0070C0"/>
          <w:sz w:val="20"/>
          <w:lang w:val="pt-BR" w:bidi="pt-BR"/>
        </w:rPr>
        <w:t>menu</w:t>
      </w:r>
    </w:p>
    <w:p w:rsidR="00E1650B" w:rsidRDefault="00E1650B" w:rsidP="00336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footer</w:t>
      </w:r>
      <w:proofErr w:type="spellEnd"/>
    </w:p>
    <w:p w:rsidR="0067558E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security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login</w:t>
      </w:r>
      <w:proofErr w:type="spellEnd"/>
    </w:p>
    <w:p w:rsidR="0067558E" w:rsidRDefault="0067558E" w:rsidP="0067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component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components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/home</w:t>
      </w:r>
    </w:p>
    <w:p w:rsidR="00E1650B" w:rsidRDefault="00E1650B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Criando </w:t>
      </w:r>
      <w:r>
        <w:rPr>
          <w:b/>
          <w:sz w:val="32"/>
          <w:lang w:val="pt-BR" w:bidi="pt-BR"/>
        </w:rPr>
        <w:t xml:space="preserve">os serviços para comunicação com a API </w:t>
      </w:r>
      <w:proofErr w:type="spellStart"/>
      <w:r>
        <w:rPr>
          <w:b/>
          <w:sz w:val="32"/>
          <w:lang w:val="pt-BR" w:bidi="pt-BR"/>
        </w:rPr>
        <w:t>Rest</w:t>
      </w:r>
      <w:proofErr w:type="spellEnd"/>
    </w:p>
    <w:p w:rsidR="008C6C65" w:rsidRDefault="008C6C65" w:rsidP="00E1650B">
      <w:pPr>
        <w:jc w:val="both"/>
        <w:rPr>
          <w:lang w:val="pt-BR" w:bidi="pt-BR"/>
        </w:rPr>
      </w:pPr>
      <w:proofErr w:type="spellStart"/>
      <w:r>
        <w:rPr>
          <w:lang w:val="pt-BR" w:bidi="pt-BR"/>
        </w:rPr>
        <w:t>Users</w:t>
      </w:r>
      <w:proofErr w:type="spellEnd"/>
      <w:r>
        <w:rPr>
          <w:lang w:val="pt-BR" w:bidi="pt-BR"/>
        </w:rPr>
        <w:t>:</w:t>
      </w:r>
    </w:p>
    <w:p w:rsidR="00E1650B" w:rsidRDefault="00E1650B" w:rsidP="00E1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service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services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user</w:t>
      </w:r>
      <w:proofErr w:type="spellEnd"/>
    </w:p>
    <w:p w:rsidR="008C6C65" w:rsidRPr="0067558E" w:rsidRDefault="008C6C65" w:rsidP="00E1650B">
      <w:pPr>
        <w:jc w:val="both"/>
        <w:rPr>
          <w:u w:val="single"/>
          <w:lang w:val="pt-BR" w:bidi="pt-BR"/>
        </w:rPr>
      </w:pPr>
      <w:proofErr w:type="spellStart"/>
      <w:r>
        <w:rPr>
          <w:lang w:val="pt-BR" w:bidi="pt-BR"/>
        </w:rPr>
        <w:t>Process</w:t>
      </w:r>
      <w:proofErr w:type="spellEnd"/>
      <w:r>
        <w:rPr>
          <w:lang w:val="pt-BR" w:bidi="pt-BR"/>
        </w:rPr>
        <w:t>:</w:t>
      </w:r>
    </w:p>
    <w:p w:rsidR="00613EF6" w:rsidRDefault="00613EF6" w:rsidP="0061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urier New" w:hAnsi="Courier New" w:cs="Courier New"/>
          <w:color w:val="0070C0"/>
          <w:sz w:val="20"/>
          <w:lang w:val="pt-BR" w:bidi="pt-BR"/>
        </w:rPr>
      </w:pPr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&gt; </w:t>
      </w:r>
      <w:proofErr w:type="spellStart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>ng</w:t>
      </w:r>
      <w:proofErr w:type="spellEnd"/>
      <w:r w:rsidRPr="00336300">
        <w:rPr>
          <w:rFonts w:ascii="Courier New" w:hAnsi="Courier New" w:cs="Courier New"/>
          <w:color w:val="0070C0"/>
          <w:sz w:val="20"/>
          <w:lang w:val="pt-BR" w:bidi="pt-BR"/>
        </w:rPr>
        <w:t xml:space="preserve"> </w:t>
      </w:r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g </w:t>
      </w:r>
      <w:proofErr w:type="spellStart"/>
      <w:proofErr w:type="gramStart"/>
      <w:r>
        <w:rPr>
          <w:rFonts w:ascii="Courier New" w:hAnsi="Courier New" w:cs="Courier New"/>
          <w:color w:val="0070C0"/>
          <w:sz w:val="20"/>
          <w:lang w:val="pt-BR" w:bidi="pt-BR"/>
        </w:rPr>
        <w:t>service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 xml:space="preserve"> .</w:t>
      </w:r>
      <w:proofErr w:type="gram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services</w:t>
      </w:r>
      <w:proofErr w:type="spellEnd"/>
      <w:r>
        <w:rPr>
          <w:rFonts w:ascii="Courier New" w:hAnsi="Courier New" w:cs="Courier New"/>
          <w:color w:val="0070C0"/>
          <w:sz w:val="20"/>
          <w:lang w:val="pt-BR" w:bidi="pt-BR"/>
        </w:rPr>
        <w:t>/</w:t>
      </w:r>
      <w:proofErr w:type="spellStart"/>
      <w:r>
        <w:rPr>
          <w:rFonts w:ascii="Courier New" w:hAnsi="Courier New" w:cs="Courier New"/>
          <w:color w:val="0070C0"/>
          <w:sz w:val="20"/>
          <w:lang w:val="pt-BR" w:bidi="pt-BR"/>
        </w:rPr>
        <w:t>process</w:t>
      </w:r>
      <w:proofErr w:type="spellEnd"/>
    </w:p>
    <w:p w:rsidR="00613EF6" w:rsidRPr="00613EF6" w:rsidRDefault="00613EF6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Criando </w:t>
      </w:r>
      <w:r>
        <w:rPr>
          <w:b/>
          <w:sz w:val="32"/>
          <w:lang w:val="pt-BR" w:bidi="pt-BR"/>
        </w:rPr>
        <w:t>a</w:t>
      </w:r>
      <w:r>
        <w:rPr>
          <w:b/>
          <w:sz w:val="32"/>
          <w:lang w:val="pt-BR" w:bidi="pt-BR"/>
        </w:rPr>
        <w:t xml:space="preserve">s </w:t>
      </w:r>
      <w:r>
        <w:rPr>
          <w:b/>
          <w:sz w:val="32"/>
          <w:lang w:val="pt-BR" w:bidi="pt-BR"/>
        </w:rPr>
        <w:t>rotas</w:t>
      </w:r>
    </w:p>
    <w:p w:rsidR="00C40B3A" w:rsidRDefault="00C40B3A" w:rsidP="00C40B3A">
      <w:pPr>
        <w:jc w:val="both"/>
        <w:rPr>
          <w:lang w:val="pt-BR" w:bidi="pt-BR"/>
        </w:rPr>
      </w:pPr>
      <w:r>
        <w:rPr>
          <w:lang w:val="pt-BR" w:bidi="pt-BR"/>
        </w:rPr>
        <w:t xml:space="preserve">Criado as rotas para a página principal e a tela de </w:t>
      </w:r>
      <w:proofErr w:type="spellStart"/>
      <w:r>
        <w:rPr>
          <w:lang w:val="pt-BR" w:bidi="pt-BR"/>
        </w:rPr>
        <w:t>login</w:t>
      </w:r>
      <w:proofErr w:type="spellEnd"/>
      <w:r>
        <w:rPr>
          <w:lang w:val="pt-BR" w:bidi="pt-BR"/>
        </w:rPr>
        <w:t>.</w:t>
      </w:r>
    </w:p>
    <w:p w:rsidR="00C40B3A" w:rsidRDefault="00C40B3A" w:rsidP="00C40B3A">
      <w:pPr>
        <w:pStyle w:val="PargrafodaLista"/>
        <w:numPr>
          <w:ilvl w:val="0"/>
          <w:numId w:val="31"/>
        </w:numPr>
        <w:spacing w:before="360" w:after="120"/>
        <w:ind w:left="357" w:hanging="357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lastRenderedPageBreak/>
        <w:t xml:space="preserve">Implementando o serviço de </w:t>
      </w:r>
      <w:proofErr w:type="spellStart"/>
      <w:r>
        <w:rPr>
          <w:b/>
          <w:sz w:val="32"/>
          <w:lang w:val="pt-BR" w:bidi="pt-BR"/>
        </w:rPr>
        <w:t>login</w:t>
      </w:r>
      <w:proofErr w:type="spellEnd"/>
    </w:p>
    <w:p w:rsidR="00086CE4" w:rsidRDefault="00086CE4" w:rsidP="00086CE4">
      <w:pPr>
        <w:spacing w:before="360" w:after="120"/>
        <w:jc w:val="both"/>
        <w:rPr>
          <w:b/>
          <w:sz w:val="32"/>
          <w:lang w:val="pt-BR" w:bidi="pt-BR"/>
        </w:rPr>
      </w:pPr>
      <w:bookmarkStart w:id="1" w:name="_GoBack"/>
      <w:bookmarkEnd w:id="1"/>
    </w:p>
    <w:p w:rsidR="00086CE4" w:rsidRPr="00086CE4" w:rsidRDefault="00086CE4" w:rsidP="00086CE4">
      <w:pPr>
        <w:spacing w:before="360" w:after="120"/>
        <w:jc w:val="both"/>
        <w:rPr>
          <w:b/>
          <w:sz w:val="32"/>
          <w:lang w:val="pt-BR" w:bidi="pt-BR"/>
        </w:rPr>
      </w:pPr>
      <w:r>
        <w:rPr>
          <w:b/>
          <w:sz w:val="32"/>
          <w:lang w:val="pt-BR" w:bidi="pt-BR"/>
        </w:rPr>
        <w:t xml:space="preserve">-- Realizar as operações de </w:t>
      </w:r>
    </w:p>
    <w:p w:rsidR="00A06298" w:rsidRPr="00F01A69" w:rsidRDefault="00A06298" w:rsidP="00F01A69">
      <w:pPr>
        <w:jc w:val="both"/>
        <w:rPr>
          <w:b/>
          <w:sz w:val="32"/>
          <w:lang w:val="pt-BR" w:bidi="pt-BR"/>
        </w:rPr>
      </w:pPr>
    </w:p>
    <w:sectPr w:rsidR="00A06298" w:rsidRPr="00F01A69" w:rsidSect="00336300">
      <w:headerReference w:type="default" r:id="rId8"/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D9F" w:rsidRDefault="00383D9F">
      <w:pPr>
        <w:spacing w:line="240" w:lineRule="auto"/>
      </w:pPr>
      <w:r>
        <w:separator/>
      </w:r>
    </w:p>
  </w:endnote>
  <w:endnote w:type="continuationSeparator" w:id="0">
    <w:p w:rsidR="00383D9F" w:rsidRDefault="00383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D9F" w:rsidRDefault="00383D9F">
      <w:pPr>
        <w:spacing w:line="240" w:lineRule="auto"/>
      </w:pPr>
      <w:r>
        <w:separator/>
      </w:r>
    </w:p>
  </w:footnote>
  <w:footnote w:type="continuationSeparator" w:id="0">
    <w:p w:rsidR="00383D9F" w:rsidRDefault="00383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3E" w:rsidRDefault="000F313E" w:rsidP="000F313E">
    <w:pPr>
      <w:pStyle w:val="Cabealho"/>
      <w:spacing w:before="120"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51875"/>
    <w:multiLevelType w:val="hybridMultilevel"/>
    <w:tmpl w:val="068A4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F242A"/>
    <w:multiLevelType w:val="hybridMultilevel"/>
    <w:tmpl w:val="ECE6B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974BD"/>
    <w:multiLevelType w:val="hybridMultilevel"/>
    <w:tmpl w:val="765C3B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76413C"/>
    <w:multiLevelType w:val="hybridMultilevel"/>
    <w:tmpl w:val="036C9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B07B7"/>
    <w:multiLevelType w:val="hybridMultilevel"/>
    <w:tmpl w:val="56E85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15A97"/>
    <w:multiLevelType w:val="hybridMultilevel"/>
    <w:tmpl w:val="423690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3BC"/>
    <w:multiLevelType w:val="hybridMultilevel"/>
    <w:tmpl w:val="D2302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6338E"/>
    <w:multiLevelType w:val="multilevel"/>
    <w:tmpl w:val="3B3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8001F"/>
    <w:multiLevelType w:val="hybridMultilevel"/>
    <w:tmpl w:val="FE98D262"/>
    <w:lvl w:ilvl="0" w:tplc="B222510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15A7D"/>
    <w:multiLevelType w:val="hybridMultilevel"/>
    <w:tmpl w:val="6D1C52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B2C95"/>
    <w:multiLevelType w:val="hybridMultilevel"/>
    <w:tmpl w:val="068A4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92CE9"/>
    <w:multiLevelType w:val="hybridMultilevel"/>
    <w:tmpl w:val="ECE6B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14B9"/>
    <w:multiLevelType w:val="hybridMultilevel"/>
    <w:tmpl w:val="B1B89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73305"/>
    <w:multiLevelType w:val="hybridMultilevel"/>
    <w:tmpl w:val="9D8692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8"/>
  </w:num>
  <w:num w:numId="6">
    <w:abstractNumId w:val="24"/>
    <w:lvlOverride w:ilvl="0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1"/>
  </w:num>
  <w:num w:numId="21">
    <w:abstractNumId w:val="20"/>
  </w:num>
  <w:num w:numId="22">
    <w:abstractNumId w:val="13"/>
  </w:num>
  <w:num w:numId="23">
    <w:abstractNumId w:val="14"/>
  </w:num>
  <w:num w:numId="24">
    <w:abstractNumId w:val="22"/>
  </w:num>
  <w:num w:numId="25">
    <w:abstractNumId w:val="18"/>
  </w:num>
  <w:num w:numId="26">
    <w:abstractNumId w:val="10"/>
  </w:num>
  <w:num w:numId="27">
    <w:abstractNumId w:val="23"/>
  </w:num>
  <w:num w:numId="28">
    <w:abstractNumId w:val="19"/>
  </w:num>
  <w:num w:numId="29">
    <w:abstractNumId w:val="15"/>
  </w:num>
  <w:num w:numId="30">
    <w:abstractNumId w:val="16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F2"/>
    <w:rsid w:val="0001445A"/>
    <w:rsid w:val="000150E9"/>
    <w:rsid w:val="00026355"/>
    <w:rsid w:val="00030E3C"/>
    <w:rsid w:val="00066DF4"/>
    <w:rsid w:val="00072D27"/>
    <w:rsid w:val="00081AF1"/>
    <w:rsid w:val="00083C22"/>
    <w:rsid w:val="00086CE4"/>
    <w:rsid w:val="00086E87"/>
    <w:rsid w:val="00086FF2"/>
    <w:rsid w:val="000871A8"/>
    <w:rsid w:val="000A036B"/>
    <w:rsid w:val="000B317E"/>
    <w:rsid w:val="000B5CB3"/>
    <w:rsid w:val="000B7DD2"/>
    <w:rsid w:val="000C1A03"/>
    <w:rsid w:val="000C4D0F"/>
    <w:rsid w:val="000C7340"/>
    <w:rsid w:val="000D0E4A"/>
    <w:rsid w:val="000D72F4"/>
    <w:rsid w:val="000F006D"/>
    <w:rsid w:val="000F0499"/>
    <w:rsid w:val="000F11B9"/>
    <w:rsid w:val="000F313E"/>
    <w:rsid w:val="000F674D"/>
    <w:rsid w:val="00102341"/>
    <w:rsid w:val="00104F3D"/>
    <w:rsid w:val="00105960"/>
    <w:rsid w:val="001073CE"/>
    <w:rsid w:val="00121553"/>
    <w:rsid w:val="00131CAB"/>
    <w:rsid w:val="0015504F"/>
    <w:rsid w:val="00160F91"/>
    <w:rsid w:val="00174978"/>
    <w:rsid w:val="00176BC8"/>
    <w:rsid w:val="001A007E"/>
    <w:rsid w:val="001A433E"/>
    <w:rsid w:val="001A6CD7"/>
    <w:rsid w:val="001D0BD1"/>
    <w:rsid w:val="001E7D88"/>
    <w:rsid w:val="002017AC"/>
    <w:rsid w:val="00203755"/>
    <w:rsid w:val="002038A8"/>
    <w:rsid w:val="0022026F"/>
    <w:rsid w:val="00230C30"/>
    <w:rsid w:val="00233EFB"/>
    <w:rsid w:val="002359ED"/>
    <w:rsid w:val="00252520"/>
    <w:rsid w:val="002625F9"/>
    <w:rsid w:val="002627D3"/>
    <w:rsid w:val="002631F7"/>
    <w:rsid w:val="0026484A"/>
    <w:rsid w:val="0026504D"/>
    <w:rsid w:val="00274E6C"/>
    <w:rsid w:val="00276926"/>
    <w:rsid w:val="00281EEA"/>
    <w:rsid w:val="002963F0"/>
    <w:rsid w:val="002A3537"/>
    <w:rsid w:val="002A67C8"/>
    <w:rsid w:val="002B40B7"/>
    <w:rsid w:val="002C025C"/>
    <w:rsid w:val="002C1E78"/>
    <w:rsid w:val="002C5D75"/>
    <w:rsid w:val="002D5E1A"/>
    <w:rsid w:val="002D668D"/>
    <w:rsid w:val="002F08E6"/>
    <w:rsid w:val="002F4087"/>
    <w:rsid w:val="00314CC8"/>
    <w:rsid w:val="00314EAA"/>
    <w:rsid w:val="00323D56"/>
    <w:rsid w:val="00325194"/>
    <w:rsid w:val="00333D20"/>
    <w:rsid w:val="00336300"/>
    <w:rsid w:val="00337080"/>
    <w:rsid w:val="00341EC4"/>
    <w:rsid w:val="00350571"/>
    <w:rsid w:val="003506CE"/>
    <w:rsid w:val="00352D54"/>
    <w:rsid w:val="003728E3"/>
    <w:rsid w:val="00382D64"/>
    <w:rsid w:val="00383D9F"/>
    <w:rsid w:val="00386E54"/>
    <w:rsid w:val="0039047A"/>
    <w:rsid w:val="003962D3"/>
    <w:rsid w:val="003A4640"/>
    <w:rsid w:val="003C7D9D"/>
    <w:rsid w:val="003E3A63"/>
    <w:rsid w:val="00404871"/>
    <w:rsid w:val="00412BD8"/>
    <w:rsid w:val="00432F75"/>
    <w:rsid w:val="0044320C"/>
    <w:rsid w:val="00452DFD"/>
    <w:rsid w:val="00457BEB"/>
    <w:rsid w:val="00460730"/>
    <w:rsid w:val="00461B2E"/>
    <w:rsid w:val="0046269A"/>
    <w:rsid w:val="004777B4"/>
    <w:rsid w:val="00482CFC"/>
    <w:rsid w:val="00487996"/>
    <w:rsid w:val="00491910"/>
    <w:rsid w:val="00491CD2"/>
    <w:rsid w:val="00493805"/>
    <w:rsid w:val="004A2B38"/>
    <w:rsid w:val="004A397F"/>
    <w:rsid w:val="004A3D03"/>
    <w:rsid w:val="004A6369"/>
    <w:rsid w:val="004B056C"/>
    <w:rsid w:val="004B52F1"/>
    <w:rsid w:val="004B6D7F"/>
    <w:rsid w:val="004C7FB0"/>
    <w:rsid w:val="004D026A"/>
    <w:rsid w:val="004D5726"/>
    <w:rsid w:val="004D785F"/>
    <w:rsid w:val="004E650A"/>
    <w:rsid w:val="004E744B"/>
    <w:rsid w:val="004F1409"/>
    <w:rsid w:val="004F4397"/>
    <w:rsid w:val="004F63BA"/>
    <w:rsid w:val="004F7760"/>
    <w:rsid w:val="00502F6D"/>
    <w:rsid w:val="00520AC9"/>
    <w:rsid w:val="00522B9E"/>
    <w:rsid w:val="00533307"/>
    <w:rsid w:val="0055155A"/>
    <w:rsid w:val="005543F7"/>
    <w:rsid w:val="00562A1F"/>
    <w:rsid w:val="0057072D"/>
    <w:rsid w:val="00573B8B"/>
    <w:rsid w:val="0058781B"/>
    <w:rsid w:val="00594254"/>
    <w:rsid w:val="005A3D1E"/>
    <w:rsid w:val="005B6EB8"/>
    <w:rsid w:val="005C48BA"/>
    <w:rsid w:val="0060011E"/>
    <w:rsid w:val="00613EF6"/>
    <w:rsid w:val="00614CAB"/>
    <w:rsid w:val="006325A9"/>
    <w:rsid w:val="00633BC0"/>
    <w:rsid w:val="00636BA7"/>
    <w:rsid w:val="00661DE5"/>
    <w:rsid w:val="00662941"/>
    <w:rsid w:val="00665ED8"/>
    <w:rsid w:val="006706DE"/>
    <w:rsid w:val="0067558E"/>
    <w:rsid w:val="00675DC2"/>
    <w:rsid w:val="0068634D"/>
    <w:rsid w:val="00692FC8"/>
    <w:rsid w:val="0069487E"/>
    <w:rsid w:val="006B0B82"/>
    <w:rsid w:val="006B7EF2"/>
    <w:rsid w:val="006C3B5F"/>
    <w:rsid w:val="006D3A72"/>
    <w:rsid w:val="006D611C"/>
    <w:rsid w:val="006F0EEC"/>
    <w:rsid w:val="006F53EE"/>
    <w:rsid w:val="007001F1"/>
    <w:rsid w:val="00703642"/>
    <w:rsid w:val="00704AA4"/>
    <w:rsid w:val="00707AAE"/>
    <w:rsid w:val="00726D9C"/>
    <w:rsid w:val="00726F2C"/>
    <w:rsid w:val="0074104C"/>
    <w:rsid w:val="00742FF3"/>
    <w:rsid w:val="00747EBC"/>
    <w:rsid w:val="00752DA5"/>
    <w:rsid w:val="007606BB"/>
    <w:rsid w:val="00761439"/>
    <w:rsid w:val="0078707E"/>
    <w:rsid w:val="00794B27"/>
    <w:rsid w:val="007A7846"/>
    <w:rsid w:val="007F0CCD"/>
    <w:rsid w:val="007F126F"/>
    <w:rsid w:val="007F66F5"/>
    <w:rsid w:val="00812400"/>
    <w:rsid w:val="008207D1"/>
    <w:rsid w:val="0082203C"/>
    <w:rsid w:val="008251EE"/>
    <w:rsid w:val="00834858"/>
    <w:rsid w:val="00834D80"/>
    <w:rsid w:val="008360A8"/>
    <w:rsid w:val="00840EF0"/>
    <w:rsid w:val="008416E0"/>
    <w:rsid w:val="00850E30"/>
    <w:rsid w:val="00862557"/>
    <w:rsid w:val="00862BE2"/>
    <w:rsid w:val="00897BFF"/>
    <w:rsid w:val="008A76EB"/>
    <w:rsid w:val="008B15CE"/>
    <w:rsid w:val="008B4441"/>
    <w:rsid w:val="008B5E3D"/>
    <w:rsid w:val="008C61B9"/>
    <w:rsid w:val="008C6C65"/>
    <w:rsid w:val="008D4778"/>
    <w:rsid w:val="008E595D"/>
    <w:rsid w:val="00910D02"/>
    <w:rsid w:val="00912477"/>
    <w:rsid w:val="009129F2"/>
    <w:rsid w:val="009139AF"/>
    <w:rsid w:val="00943B06"/>
    <w:rsid w:val="00945864"/>
    <w:rsid w:val="00952000"/>
    <w:rsid w:val="009853E9"/>
    <w:rsid w:val="00996E16"/>
    <w:rsid w:val="009B69C5"/>
    <w:rsid w:val="009D4317"/>
    <w:rsid w:val="009E07EA"/>
    <w:rsid w:val="009E0EA6"/>
    <w:rsid w:val="009F72A7"/>
    <w:rsid w:val="009F7867"/>
    <w:rsid w:val="00A033B4"/>
    <w:rsid w:val="00A06298"/>
    <w:rsid w:val="00A119D9"/>
    <w:rsid w:val="00A21BED"/>
    <w:rsid w:val="00A27D99"/>
    <w:rsid w:val="00A434AC"/>
    <w:rsid w:val="00A60219"/>
    <w:rsid w:val="00A60D92"/>
    <w:rsid w:val="00A86EAC"/>
    <w:rsid w:val="00A923E7"/>
    <w:rsid w:val="00AA0CE1"/>
    <w:rsid w:val="00AA661C"/>
    <w:rsid w:val="00AB6C91"/>
    <w:rsid w:val="00AC2F58"/>
    <w:rsid w:val="00AC3392"/>
    <w:rsid w:val="00AE2ED7"/>
    <w:rsid w:val="00B03376"/>
    <w:rsid w:val="00B154F5"/>
    <w:rsid w:val="00B369B4"/>
    <w:rsid w:val="00B37BA3"/>
    <w:rsid w:val="00B53817"/>
    <w:rsid w:val="00B61F85"/>
    <w:rsid w:val="00B629A7"/>
    <w:rsid w:val="00B71C37"/>
    <w:rsid w:val="00B92885"/>
    <w:rsid w:val="00BA3CC7"/>
    <w:rsid w:val="00BA7055"/>
    <w:rsid w:val="00BC17C5"/>
    <w:rsid w:val="00BC1CA4"/>
    <w:rsid w:val="00BC4447"/>
    <w:rsid w:val="00BC6FEA"/>
    <w:rsid w:val="00BD396D"/>
    <w:rsid w:val="00BE04E3"/>
    <w:rsid w:val="00BE588E"/>
    <w:rsid w:val="00BF2DB3"/>
    <w:rsid w:val="00BF457D"/>
    <w:rsid w:val="00BF4775"/>
    <w:rsid w:val="00BF4A0A"/>
    <w:rsid w:val="00C04232"/>
    <w:rsid w:val="00C122BD"/>
    <w:rsid w:val="00C1387D"/>
    <w:rsid w:val="00C165F0"/>
    <w:rsid w:val="00C33C30"/>
    <w:rsid w:val="00C40B3A"/>
    <w:rsid w:val="00C53414"/>
    <w:rsid w:val="00C64F88"/>
    <w:rsid w:val="00C8612C"/>
    <w:rsid w:val="00CB1874"/>
    <w:rsid w:val="00CC3AB0"/>
    <w:rsid w:val="00CC55C4"/>
    <w:rsid w:val="00CE7028"/>
    <w:rsid w:val="00D066D9"/>
    <w:rsid w:val="00D11799"/>
    <w:rsid w:val="00D1798D"/>
    <w:rsid w:val="00D22E27"/>
    <w:rsid w:val="00D318F8"/>
    <w:rsid w:val="00D36D03"/>
    <w:rsid w:val="00D376FF"/>
    <w:rsid w:val="00D628FC"/>
    <w:rsid w:val="00D900A7"/>
    <w:rsid w:val="00D902A4"/>
    <w:rsid w:val="00D94100"/>
    <w:rsid w:val="00D95127"/>
    <w:rsid w:val="00DB2323"/>
    <w:rsid w:val="00DB331E"/>
    <w:rsid w:val="00DB6093"/>
    <w:rsid w:val="00DB73D8"/>
    <w:rsid w:val="00DC4E21"/>
    <w:rsid w:val="00DD1825"/>
    <w:rsid w:val="00DD5358"/>
    <w:rsid w:val="00DF2933"/>
    <w:rsid w:val="00DF78EA"/>
    <w:rsid w:val="00E1650B"/>
    <w:rsid w:val="00E224A0"/>
    <w:rsid w:val="00E254F0"/>
    <w:rsid w:val="00E51168"/>
    <w:rsid w:val="00E605A2"/>
    <w:rsid w:val="00E61CB7"/>
    <w:rsid w:val="00E65D6C"/>
    <w:rsid w:val="00E72A21"/>
    <w:rsid w:val="00E7715A"/>
    <w:rsid w:val="00E95E5A"/>
    <w:rsid w:val="00E9673F"/>
    <w:rsid w:val="00EB4725"/>
    <w:rsid w:val="00EB700D"/>
    <w:rsid w:val="00EC2D77"/>
    <w:rsid w:val="00EE4146"/>
    <w:rsid w:val="00F01A69"/>
    <w:rsid w:val="00F25093"/>
    <w:rsid w:val="00F300DB"/>
    <w:rsid w:val="00F33B83"/>
    <w:rsid w:val="00F35D00"/>
    <w:rsid w:val="00F3610C"/>
    <w:rsid w:val="00F36B9D"/>
    <w:rsid w:val="00F4628C"/>
    <w:rsid w:val="00F54AFD"/>
    <w:rsid w:val="00F54BD0"/>
    <w:rsid w:val="00FA6E84"/>
    <w:rsid w:val="00FC4F0F"/>
    <w:rsid w:val="00FC5C99"/>
    <w:rsid w:val="00FD20F5"/>
    <w:rsid w:val="00FD4EB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EB3CA4"/>
  <w15:chartTrackingRefBased/>
  <w15:docId w15:val="{B7BC1DB8-65AF-419A-8DA2-3997556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iegas\AppData\Roaming\Microsoft\Modelo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B86A-A2E8-460B-9B7D-F6B0F7E5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325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Mendes Viegas</dc:creator>
  <cp:keywords/>
  <dc:description/>
  <cp:lastModifiedBy>Renato Mendes Viegas</cp:lastModifiedBy>
  <cp:revision>5</cp:revision>
  <dcterms:created xsi:type="dcterms:W3CDTF">2018-09-04T15:34:00Z</dcterms:created>
  <dcterms:modified xsi:type="dcterms:W3CDTF">2018-09-04T20:58:00Z</dcterms:modified>
</cp:coreProperties>
</file>